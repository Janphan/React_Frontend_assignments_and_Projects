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79E1" w14:textId="5BC6EAD7" w:rsidR="00AB699E" w:rsidRPr="00AB699E" w:rsidRDefault="00AB699E" w:rsidP="00AB699E">
      <w:pPr>
        <w:pStyle w:val="Heading1"/>
        <w:rPr>
          <w:lang w:val="en-US"/>
        </w:rPr>
      </w:pPr>
      <w:r w:rsidRPr="00AB699E">
        <w:rPr>
          <w:lang w:val="en-US"/>
        </w:rPr>
        <w:t>Write a two-page diary about your final task (Personal trainer front end) based on</w:t>
      </w:r>
      <w:r>
        <w:rPr>
          <w:lang w:val="en-US"/>
        </w:rPr>
        <w:t xml:space="preserve"> </w:t>
      </w:r>
      <w:r w:rsidRPr="00AB699E">
        <w:rPr>
          <w:lang w:val="en-US"/>
        </w:rPr>
        <w:t>the following questions:</w:t>
      </w:r>
    </w:p>
    <w:p w14:paraId="75C8A78B" w14:textId="77777777" w:rsidR="00AB699E" w:rsidRPr="00AB699E" w:rsidRDefault="00AB699E" w:rsidP="00AB699E">
      <w:pPr>
        <w:pStyle w:val="Heading1"/>
        <w:rPr>
          <w:lang w:val="en-US"/>
        </w:rPr>
      </w:pPr>
      <w:r w:rsidRPr="00AB699E">
        <w:rPr>
          <w:lang w:val="en-US"/>
        </w:rPr>
        <w:t>• What was difficult in the final task? What was easy?</w:t>
      </w:r>
    </w:p>
    <w:p w14:paraId="31165AEA" w14:textId="16D6F9FC" w:rsidR="00AB699E" w:rsidRPr="00AB699E" w:rsidRDefault="00AB699E" w:rsidP="00AB699E">
      <w:pPr>
        <w:pStyle w:val="Heading1"/>
        <w:rPr>
          <w:lang w:val="en-US"/>
        </w:rPr>
      </w:pPr>
      <w:r w:rsidRPr="00AB699E">
        <w:rPr>
          <w:lang w:val="en-US"/>
        </w:rPr>
        <w:t>• What helped me to learn? Was there something that made my learning</w:t>
      </w:r>
      <w:r w:rsidR="00B015BA">
        <w:rPr>
          <w:lang w:val="en-US"/>
        </w:rPr>
        <w:t xml:space="preserve"> </w:t>
      </w:r>
      <w:r w:rsidRPr="00AB699E">
        <w:rPr>
          <w:lang w:val="en-US"/>
        </w:rPr>
        <w:t>more difficult?</w:t>
      </w:r>
    </w:p>
    <w:p w14:paraId="41AA9F78" w14:textId="77777777" w:rsidR="00AB699E" w:rsidRPr="00AB699E" w:rsidRDefault="00AB699E" w:rsidP="00AB699E">
      <w:pPr>
        <w:pStyle w:val="Heading1"/>
        <w:rPr>
          <w:lang w:val="en-US"/>
        </w:rPr>
      </w:pPr>
      <w:r w:rsidRPr="00AB699E">
        <w:rPr>
          <w:lang w:val="en-US"/>
        </w:rPr>
        <w:t>• How did I manage to remove obstacles to reaching my goals?</w:t>
      </w:r>
    </w:p>
    <w:p w14:paraId="49B49DFA" w14:textId="77777777" w:rsidR="00AB699E" w:rsidRPr="00AB699E" w:rsidRDefault="00AB699E" w:rsidP="00AB699E">
      <w:pPr>
        <w:pStyle w:val="Heading1"/>
        <w:rPr>
          <w:lang w:val="en-US"/>
        </w:rPr>
      </w:pPr>
      <w:r w:rsidRPr="00AB699E">
        <w:rPr>
          <w:lang w:val="en-US"/>
        </w:rPr>
        <w:t>• How much time did I spend in self-studying and completing the final task?</w:t>
      </w:r>
    </w:p>
    <w:p w14:paraId="4F55CAEF" w14:textId="65897644" w:rsidR="00AB699E" w:rsidRPr="00AB699E" w:rsidRDefault="00AB699E" w:rsidP="00AB699E">
      <w:pPr>
        <w:pStyle w:val="Heading1"/>
        <w:rPr>
          <w:lang w:val="en-US"/>
        </w:rPr>
      </w:pPr>
      <w:r w:rsidRPr="00AB699E">
        <w:rPr>
          <w:lang w:val="en-US"/>
        </w:rPr>
        <w:t>• What information sources have I been using (course material, Web sites</w:t>
      </w:r>
      <w:r>
        <w:rPr>
          <w:lang w:val="en-US"/>
        </w:rPr>
        <w:t xml:space="preserve"> </w:t>
      </w:r>
      <w:r w:rsidRPr="00AB699E">
        <w:rPr>
          <w:lang w:val="en-US"/>
        </w:rPr>
        <w:t>etc.)?</w:t>
      </w:r>
    </w:p>
    <w:p w14:paraId="0DF7ABA1" w14:textId="405056FD" w:rsidR="00AB699E" w:rsidRPr="00AB699E" w:rsidRDefault="00AB699E" w:rsidP="00AB699E">
      <w:pPr>
        <w:pStyle w:val="Heading1"/>
        <w:rPr>
          <w:lang w:val="en-US"/>
        </w:rPr>
      </w:pPr>
      <w:r w:rsidRPr="00AB699E">
        <w:rPr>
          <w:lang w:val="en-US"/>
        </w:rPr>
        <w:t xml:space="preserve">• Did you </w:t>
      </w:r>
      <w:r w:rsidRPr="00AB699E">
        <w:rPr>
          <w:lang w:val="en-US"/>
        </w:rPr>
        <w:t>use</w:t>
      </w:r>
      <w:r w:rsidRPr="00AB699E">
        <w:rPr>
          <w:lang w:val="en-US"/>
        </w:rPr>
        <w:t xml:space="preserve"> some technologies, components etc. that we haven’t covered</w:t>
      </w:r>
      <w:r>
        <w:rPr>
          <w:lang w:val="en-US"/>
        </w:rPr>
        <w:t xml:space="preserve"> </w:t>
      </w:r>
      <w:r w:rsidRPr="00AB699E">
        <w:rPr>
          <w:lang w:val="en-US"/>
        </w:rPr>
        <w:t>in the course?</w:t>
      </w:r>
    </w:p>
    <w:p w14:paraId="717FEED7" w14:textId="77777777" w:rsidR="00AB699E" w:rsidRPr="00AB699E" w:rsidRDefault="00AB699E" w:rsidP="00AB699E">
      <w:pPr>
        <w:pStyle w:val="Heading1"/>
        <w:rPr>
          <w:lang w:val="en-US"/>
        </w:rPr>
      </w:pPr>
      <w:r w:rsidRPr="00AB699E">
        <w:rPr>
          <w:lang w:val="en-US"/>
        </w:rPr>
        <w:t>Finally, discuss the following items:</w:t>
      </w:r>
    </w:p>
    <w:p w14:paraId="53FAA684" w14:textId="77777777" w:rsidR="00AB699E" w:rsidRPr="00AB699E" w:rsidRDefault="00AB699E" w:rsidP="00AB699E">
      <w:pPr>
        <w:pStyle w:val="Heading1"/>
        <w:rPr>
          <w:lang w:val="en-US"/>
        </w:rPr>
      </w:pPr>
      <w:r w:rsidRPr="00AB699E">
        <w:rPr>
          <w:lang w:val="en-US"/>
        </w:rPr>
        <w:t>• Estimate your knowledge and skills on the subject at the end of the course.</w:t>
      </w:r>
    </w:p>
    <w:p w14:paraId="51D2EBE5" w14:textId="77777777" w:rsidR="00AB699E" w:rsidRPr="00AB699E" w:rsidRDefault="00AB699E" w:rsidP="00AB699E">
      <w:pPr>
        <w:pStyle w:val="Heading1"/>
        <w:rPr>
          <w:lang w:val="en-US"/>
        </w:rPr>
      </w:pPr>
      <w:r w:rsidRPr="00AB699E">
        <w:rPr>
          <w:lang w:val="en-US"/>
        </w:rPr>
        <w:t>Do they meet your expectations? If not, why?</w:t>
      </w:r>
    </w:p>
    <w:p w14:paraId="48A32FF2" w14:textId="22BA2078" w:rsidR="00AB699E" w:rsidRPr="00AB699E" w:rsidRDefault="00AB699E" w:rsidP="00AB699E">
      <w:pPr>
        <w:pStyle w:val="Heading1"/>
        <w:rPr>
          <w:lang w:val="en-US"/>
        </w:rPr>
      </w:pPr>
      <w:r w:rsidRPr="00AB699E">
        <w:rPr>
          <w:lang w:val="en-US"/>
        </w:rPr>
        <w:t>• How active were your learning efforts on the course? Is there room for any</w:t>
      </w:r>
      <w:r>
        <w:rPr>
          <w:lang w:val="en-US"/>
        </w:rPr>
        <w:t xml:space="preserve"> </w:t>
      </w:r>
      <w:r w:rsidRPr="00AB699E">
        <w:rPr>
          <w:lang w:val="en-US"/>
        </w:rPr>
        <w:t>improvement? Would you do something differently if you could take the</w:t>
      </w:r>
    </w:p>
    <w:p w14:paraId="5A39013D" w14:textId="7BE75047" w:rsidR="00AB699E" w:rsidRPr="00AB699E" w:rsidRDefault="00AB699E" w:rsidP="00AB699E">
      <w:pPr>
        <w:pStyle w:val="Heading1"/>
        <w:rPr>
          <w:lang w:val="en-US"/>
        </w:rPr>
      </w:pPr>
      <w:r w:rsidRPr="00AB699E">
        <w:rPr>
          <w:lang w:val="en-US"/>
        </w:rPr>
        <w:t>course again? How can you improve your learning in the next programming</w:t>
      </w:r>
      <w:r>
        <w:rPr>
          <w:lang w:val="en-US"/>
        </w:rPr>
        <w:t xml:space="preserve"> </w:t>
      </w:r>
      <w:r w:rsidRPr="00AB699E">
        <w:rPr>
          <w:lang w:val="en-US"/>
        </w:rPr>
        <w:t>course?</w:t>
      </w:r>
    </w:p>
    <w:p w14:paraId="57F170CD" w14:textId="77777777" w:rsidR="00AB699E" w:rsidRPr="00AB699E" w:rsidRDefault="00AB699E" w:rsidP="00AB699E">
      <w:pPr>
        <w:pStyle w:val="Heading1"/>
        <w:rPr>
          <w:lang w:val="en-US"/>
        </w:rPr>
      </w:pPr>
      <w:r w:rsidRPr="00AB699E">
        <w:rPr>
          <w:lang w:val="en-US"/>
        </w:rPr>
        <w:t>• Have you any suggestions for improving the course?</w:t>
      </w:r>
    </w:p>
    <w:p w14:paraId="64815B09" w14:textId="77777777" w:rsidR="00AB699E" w:rsidRPr="00AB699E" w:rsidRDefault="00AB699E" w:rsidP="00AB699E">
      <w:pPr>
        <w:pStyle w:val="Heading1"/>
        <w:rPr>
          <w:lang w:val="en-US"/>
        </w:rPr>
      </w:pPr>
      <w:r w:rsidRPr="00AB699E">
        <w:rPr>
          <w:lang w:val="en-US"/>
        </w:rPr>
        <w:t>Other matters arising e.g. concerning the working methods?</w:t>
      </w:r>
    </w:p>
    <w:p w14:paraId="6B271F56" w14:textId="518E5E0E" w:rsidR="00E275F2" w:rsidRPr="00C92436" w:rsidRDefault="00AB699E" w:rsidP="00AB699E">
      <w:pPr>
        <w:pStyle w:val="Heading1"/>
        <w:rPr>
          <w:lang w:val="en-US"/>
        </w:rPr>
      </w:pPr>
      <w:r w:rsidRPr="00AB699E">
        <w:rPr>
          <w:lang w:val="en-US"/>
        </w:rPr>
        <w:t>• How would you grade your own final task (1-5) and why?</w:t>
      </w:r>
    </w:p>
    <w:sectPr w:rsidR="00E275F2" w:rsidRPr="00C92436" w:rsidSect="00990164">
      <w:headerReference w:type="default" r:id="rId8"/>
      <w:pgSz w:w="11906" w:h="16838" w:code="9"/>
      <w:pgMar w:top="2268" w:right="851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CF223" w14:textId="77777777" w:rsidR="00990164" w:rsidRDefault="00990164" w:rsidP="00850205">
      <w:pPr>
        <w:spacing w:after="0"/>
      </w:pPr>
      <w:r>
        <w:separator/>
      </w:r>
    </w:p>
  </w:endnote>
  <w:endnote w:type="continuationSeparator" w:id="0">
    <w:p w14:paraId="055F700B" w14:textId="77777777" w:rsidR="00990164" w:rsidRDefault="00990164" w:rsidP="00850205">
      <w:pPr>
        <w:spacing w:after="0"/>
      </w:pPr>
      <w:r>
        <w:continuationSeparator/>
      </w:r>
    </w:p>
  </w:endnote>
  <w:endnote w:type="continuationNotice" w:id="1">
    <w:p w14:paraId="4B86B705" w14:textId="77777777" w:rsidR="00990164" w:rsidRDefault="0099016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7E22" w14:textId="77777777" w:rsidR="00990164" w:rsidRDefault="00990164" w:rsidP="00850205">
      <w:pPr>
        <w:spacing w:after="0"/>
      </w:pPr>
      <w:r>
        <w:separator/>
      </w:r>
    </w:p>
  </w:footnote>
  <w:footnote w:type="continuationSeparator" w:id="0">
    <w:p w14:paraId="798BFB7A" w14:textId="77777777" w:rsidR="00990164" w:rsidRDefault="00990164" w:rsidP="00850205">
      <w:pPr>
        <w:spacing w:after="0"/>
      </w:pPr>
      <w:r>
        <w:continuationSeparator/>
      </w:r>
    </w:p>
  </w:footnote>
  <w:footnote w:type="continuationNotice" w:id="1">
    <w:p w14:paraId="2559CD88" w14:textId="77777777" w:rsidR="00990164" w:rsidRDefault="0099016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EAC59" w14:textId="679CBD7A" w:rsidR="00700F1C" w:rsidRPr="00EC4AC2" w:rsidRDefault="002D66EF" w:rsidP="00F45770">
    <w:pPr>
      <w:tabs>
        <w:tab w:val="left" w:pos="5216"/>
        <w:tab w:val="left" w:pos="9129"/>
      </w:tabs>
      <w:rPr>
        <w:lang w:val="en-US"/>
      </w:rPr>
    </w:pPr>
    <w:r>
      <w:rPr>
        <w:lang w:val="en-US"/>
      </w:rPr>
      <w:t>Hong</w:t>
    </w:r>
    <w:r w:rsidR="001258A2">
      <w:rPr>
        <w:lang w:val="en-US"/>
      </w:rPr>
      <w:t xml:space="preserve"> </w:t>
    </w:r>
    <w:r>
      <w:rPr>
        <w:lang w:val="en-US"/>
      </w:rPr>
      <w:t>Phan</w:t>
    </w:r>
    <w:r w:rsidR="00700F1C" w:rsidRPr="00EC4AC2">
      <w:rPr>
        <w:lang w:val="en-US"/>
      </w:rPr>
      <w:tab/>
    </w:r>
    <w:r w:rsidR="000B4D65" w:rsidRPr="000B4D65">
      <w:rPr>
        <w:lang w:val="en-US"/>
      </w:rPr>
      <w:t>Front End Development</w:t>
    </w:r>
    <w:r w:rsidR="00700F1C" w:rsidRPr="00EC4AC2">
      <w:rPr>
        <w:b/>
        <w:bCs/>
        <w:lang w:val="en-US"/>
      </w:rPr>
      <w:tab/>
    </w:r>
    <w:r w:rsidR="00700F1C" w:rsidRPr="00EC4AC2">
      <w:rPr>
        <w:lang w:val="en-US"/>
      </w:rPr>
      <w:fldChar w:fldCharType="begin"/>
    </w:r>
    <w:r w:rsidR="00700F1C" w:rsidRPr="00EC4AC2">
      <w:rPr>
        <w:lang w:val="en-US"/>
      </w:rPr>
      <w:instrText xml:space="preserve"> PAGE   \* MERGEFORMAT </w:instrText>
    </w:r>
    <w:r w:rsidR="00700F1C" w:rsidRPr="00EC4AC2">
      <w:rPr>
        <w:lang w:val="en-US"/>
      </w:rPr>
      <w:fldChar w:fldCharType="separate"/>
    </w:r>
    <w:r w:rsidR="00700F1C" w:rsidRPr="00EC4AC2">
      <w:rPr>
        <w:lang w:val="en-US"/>
      </w:rPr>
      <w:t>1</w:t>
    </w:r>
    <w:r w:rsidR="00700F1C" w:rsidRPr="00EC4AC2">
      <w:rPr>
        <w:lang w:val="en-US"/>
      </w:rPr>
      <w:fldChar w:fldCharType="end"/>
    </w:r>
    <w:r w:rsidR="00700F1C" w:rsidRPr="00EC4AC2">
      <w:rPr>
        <w:lang w:val="en-US"/>
      </w:rPr>
      <w:t xml:space="preserve"> (</w:t>
    </w:r>
    <w:r w:rsidR="00786CB7" w:rsidRPr="00EC4AC2">
      <w:rPr>
        <w:lang w:val="en-US"/>
      </w:rPr>
      <w:fldChar w:fldCharType="begin"/>
    </w:r>
    <w:r w:rsidR="00786CB7" w:rsidRPr="00EC4AC2">
      <w:rPr>
        <w:lang w:val="en-US"/>
      </w:rPr>
      <w:instrText xml:space="preserve"> SECTIONPAGES   \* MERGEFORMAT </w:instrText>
    </w:r>
    <w:r w:rsidR="00786CB7" w:rsidRPr="00EC4AC2">
      <w:rPr>
        <w:lang w:val="en-US"/>
      </w:rPr>
      <w:fldChar w:fldCharType="separate"/>
    </w:r>
    <w:r w:rsidR="00B015BA">
      <w:rPr>
        <w:noProof/>
        <w:lang w:val="en-US"/>
      </w:rPr>
      <w:t>1</w:t>
    </w:r>
    <w:r w:rsidR="00786CB7" w:rsidRPr="00EC4AC2">
      <w:rPr>
        <w:noProof/>
        <w:lang w:val="en-US"/>
      </w:rPr>
      <w:fldChar w:fldCharType="end"/>
    </w:r>
    <w:r w:rsidR="00700F1C" w:rsidRPr="00EC4AC2">
      <w:rPr>
        <w:lang w:val="en-US"/>
      </w:rPr>
      <w:t>)</w:t>
    </w:r>
  </w:p>
  <w:p w14:paraId="3236977E" w14:textId="77777777" w:rsidR="00850205" w:rsidRPr="00EC4AC2" w:rsidRDefault="007B0697" w:rsidP="00F45770">
    <w:pPr>
      <w:tabs>
        <w:tab w:val="left" w:pos="5216"/>
        <w:tab w:val="left" w:pos="9129"/>
      </w:tabs>
      <w:rPr>
        <w:lang w:val="en-US"/>
      </w:rPr>
    </w:pPr>
    <w:r w:rsidRPr="00EC4AC2">
      <w:rPr>
        <w:lang w:val="en-US"/>
      </w:rPr>
      <w:t xml:space="preserve">Haaga-Helia </w:t>
    </w:r>
    <w:r w:rsidR="00EC4AC2" w:rsidRPr="00EC4AC2">
      <w:rPr>
        <w:lang w:val="en-US"/>
      </w:rPr>
      <w:t>University of Applied Sciences</w:t>
    </w:r>
  </w:p>
  <w:p w14:paraId="735E8959" w14:textId="458DC7ED" w:rsidR="00670E03" w:rsidRPr="00EC4AC2" w:rsidRDefault="000B4D65" w:rsidP="00F45770">
    <w:pPr>
      <w:tabs>
        <w:tab w:val="left" w:pos="5216"/>
        <w:tab w:val="left" w:pos="9129"/>
      </w:tabs>
      <w:rPr>
        <w:lang w:val="en-US"/>
      </w:rPr>
    </w:pPr>
    <w:r w:rsidRPr="000B4D65">
      <w:rPr>
        <w:lang w:val="en-US"/>
      </w:rPr>
      <w:t>Front End Programming - SOF004AS3AE-3003</w:t>
    </w:r>
    <w:r w:rsidR="00670E03" w:rsidRPr="00EC4AC2">
      <w:rPr>
        <w:lang w:val="en-US"/>
      </w:rPr>
      <w:tab/>
    </w:r>
    <w:r>
      <w:rPr>
        <w:lang w:val="en-US"/>
      </w:rPr>
      <w:t>January</w:t>
    </w:r>
    <w:r w:rsidR="00CA5491">
      <w:rPr>
        <w:lang w:val="en-US"/>
      </w:rPr>
      <w:t xml:space="preserve"> </w:t>
    </w:r>
    <w:r>
      <w:rPr>
        <w:lang w:val="en-US"/>
      </w:rPr>
      <w:t>11</w:t>
    </w:r>
    <w:r w:rsidR="002D66EF">
      <w:rPr>
        <w:lang w:val="en-US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161"/>
    <w:multiLevelType w:val="hybridMultilevel"/>
    <w:tmpl w:val="FDB6B9EE"/>
    <w:lvl w:ilvl="0" w:tplc="0CAEC1EC">
      <w:start w:val="1"/>
      <w:numFmt w:val="bullet"/>
      <w:pStyle w:val="ListParagraph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B370014"/>
    <w:multiLevelType w:val="hybridMultilevel"/>
    <w:tmpl w:val="7CE4ACD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5D89116D"/>
    <w:multiLevelType w:val="hybridMultilevel"/>
    <w:tmpl w:val="8BEA00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65720B9D"/>
    <w:multiLevelType w:val="hybridMultilevel"/>
    <w:tmpl w:val="64BA976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1419059658">
    <w:abstractNumId w:val="2"/>
  </w:num>
  <w:num w:numId="2" w16cid:durableId="1316573397">
    <w:abstractNumId w:val="3"/>
  </w:num>
  <w:num w:numId="3" w16cid:durableId="883101278">
    <w:abstractNumId w:val="1"/>
  </w:num>
  <w:num w:numId="4" w16cid:durableId="199802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LUwMzEzNLM0MzNQ0lEKTi0uzszPAykwrAUAEIFtQiwAAAA="/>
  </w:docVars>
  <w:rsids>
    <w:rsidRoot w:val="00120439"/>
    <w:rsid w:val="00021EEF"/>
    <w:rsid w:val="00026E65"/>
    <w:rsid w:val="00037867"/>
    <w:rsid w:val="0004072B"/>
    <w:rsid w:val="000518FD"/>
    <w:rsid w:val="0005230A"/>
    <w:rsid w:val="000625A7"/>
    <w:rsid w:val="0006583A"/>
    <w:rsid w:val="00070189"/>
    <w:rsid w:val="000704E2"/>
    <w:rsid w:val="0007104A"/>
    <w:rsid w:val="00074480"/>
    <w:rsid w:val="0007699C"/>
    <w:rsid w:val="000939ED"/>
    <w:rsid w:val="000A165F"/>
    <w:rsid w:val="000A3990"/>
    <w:rsid w:val="000A3B07"/>
    <w:rsid w:val="000A68AC"/>
    <w:rsid w:val="000B0BF1"/>
    <w:rsid w:val="000B20CF"/>
    <w:rsid w:val="000B4D65"/>
    <w:rsid w:val="000B5AC0"/>
    <w:rsid w:val="000C1744"/>
    <w:rsid w:val="000C2E03"/>
    <w:rsid w:val="000D186A"/>
    <w:rsid w:val="000D7599"/>
    <w:rsid w:val="000E1EBC"/>
    <w:rsid w:val="000E2316"/>
    <w:rsid w:val="000E7180"/>
    <w:rsid w:val="000F700A"/>
    <w:rsid w:val="001018DD"/>
    <w:rsid w:val="00104F40"/>
    <w:rsid w:val="001062EF"/>
    <w:rsid w:val="00116F19"/>
    <w:rsid w:val="00117A0C"/>
    <w:rsid w:val="00120439"/>
    <w:rsid w:val="00120BB5"/>
    <w:rsid w:val="00122275"/>
    <w:rsid w:val="001258A2"/>
    <w:rsid w:val="00131B8D"/>
    <w:rsid w:val="001409D3"/>
    <w:rsid w:val="00144FED"/>
    <w:rsid w:val="00146D98"/>
    <w:rsid w:val="00147AC8"/>
    <w:rsid w:val="00150058"/>
    <w:rsid w:val="00151A4B"/>
    <w:rsid w:val="00155B02"/>
    <w:rsid w:val="00157FB7"/>
    <w:rsid w:val="00183597"/>
    <w:rsid w:val="001855A5"/>
    <w:rsid w:val="00185B3E"/>
    <w:rsid w:val="001861CF"/>
    <w:rsid w:val="00191CA9"/>
    <w:rsid w:val="001942DB"/>
    <w:rsid w:val="001A1302"/>
    <w:rsid w:val="001A474D"/>
    <w:rsid w:val="001B0334"/>
    <w:rsid w:val="001B21F2"/>
    <w:rsid w:val="001B560A"/>
    <w:rsid w:val="001D04A1"/>
    <w:rsid w:val="001D54CB"/>
    <w:rsid w:val="001E1228"/>
    <w:rsid w:val="001E2737"/>
    <w:rsid w:val="001E2984"/>
    <w:rsid w:val="001E339B"/>
    <w:rsid w:val="001F42A7"/>
    <w:rsid w:val="001F5667"/>
    <w:rsid w:val="002002A6"/>
    <w:rsid w:val="00211024"/>
    <w:rsid w:val="00212C6F"/>
    <w:rsid w:val="00220750"/>
    <w:rsid w:val="002257C1"/>
    <w:rsid w:val="002264DB"/>
    <w:rsid w:val="002318A2"/>
    <w:rsid w:val="00232F32"/>
    <w:rsid w:val="002344D8"/>
    <w:rsid w:val="00235EFB"/>
    <w:rsid w:val="002403E9"/>
    <w:rsid w:val="00241A7D"/>
    <w:rsid w:val="00245C20"/>
    <w:rsid w:val="00247773"/>
    <w:rsid w:val="00253F62"/>
    <w:rsid w:val="0026240E"/>
    <w:rsid w:val="00262604"/>
    <w:rsid w:val="00262D65"/>
    <w:rsid w:val="002670D1"/>
    <w:rsid w:val="00276853"/>
    <w:rsid w:val="002901B9"/>
    <w:rsid w:val="00293B0E"/>
    <w:rsid w:val="002A28F1"/>
    <w:rsid w:val="002A315A"/>
    <w:rsid w:val="002A76BE"/>
    <w:rsid w:val="002B454C"/>
    <w:rsid w:val="002C0C54"/>
    <w:rsid w:val="002C61FC"/>
    <w:rsid w:val="002C744E"/>
    <w:rsid w:val="002D53D3"/>
    <w:rsid w:val="002D66EF"/>
    <w:rsid w:val="002D76E4"/>
    <w:rsid w:val="002E46A6"/>
    <w:rsid w:val="00300B16"/>
    <w:rsid w:val="00310B74"/>
    <w:rsid w:val="003129CC"/>
    <w:rsid w:val="00335373"/>
    <w:rsid w:val="00340C31"/>
    <w:rsid w:val="00362079"/>
    <w:rsid w:val="003646A5"/>
    <w:rsid w:val="00372E83"/>
    <w:rsid w:val="0037430B"/>
    <w:rsid w:val="00387E57"/>
    <w:rsid w:val="00395AC4"/>
    <w:rsid w:val="003A2FDC"/>
    <w:rsid w:val="003A38F4"/>
    <w:rsid w:val="003B6C0F"/>
    <w:rsid w:val="003C000B"/>
    <w:rsid w:val="003C1541"/>
    <w:rsid w:val="003D4525"/>
    <w:rsid w:val="003E52FF"/>
    <w:rsid w:val="003E5FA3"/>
    <w:rsid w:val="003F0A06"/>
    <w:rsid w:val="003F16A5"/>
    <w:rsid w:val="003F6815"/>
    <w:rsid w:val="003F68CB"/>
    <w:rsid w:val="004046B7"/>
    <w:rsid w:val="00404A78"/>
    <w:rsid w:val="00415DD0"/>
    <w:rsid w:val="0042002C"/>
    <w:rsid w:val="004206AF"/>
    <w:rsid w:val="0043633D"/>
    <w:rsid w:val="00445558"/>
    <w:rsid w:val="0045557C"/>
    <w:rsid w:val="00465AC6"/>
    <w:rsid w:val="00467CAC"/>
    <w:rsid w:val="004759E9"/>
    <w:rsid w:val="0047705C"/>
    <w:rsid w:val="004919B5"/>
    <w:rsid w:val="004936DE"/>
    <w:rsid w:val="00493DD9"/>
    <w:rsid w:val="004A28DF"/>
    <w:rsid w:val="004B3EBA"/>
    <w:rsid w:val="004C673E"/>
    <w:rsid w:val="004F1E84"/>
    <w:rsid w:val="004F6C82"/>
    <w:rsid w:val="005046DA"/>
    <w:rsid w:val="00504A88"/>
    <w:rsid w:val="005104EE"/>
    <w:rsid w:val="0051469E"/>
    <w:rsid w:val="00524267"/>
    <w:rsid w:val="0052596B"/>
    <w:rsid w:val="005269FE"/>
    <w:rsid w:val="00532B7B"/>
    <w:rsid w:val="00547F8F"/>
    <w:rsid w:val="00552EDC"/>
    <w:rsid w:val="005653E4"/>
    <w:rsid w:val="00577F51"/>
    <w:rsid w:val="00583896"/>
    <w:rsid w:val="00584932"/>
    <w:rsid w:val="00584A55"/>
    <w:rsid w:val="005A2179"/>
    <w:rsid w:val="005A6C42"/>
    <w:rsid w:val="005B3BC8"/>
    <w:rsid w:val="005C0095"/>
    <w:rsid w:val="005C4C17"/>
    <w:rsid w:val="005D0A84"/>
    <w:rsid w:val="005E3B8F"/>
    <w:rsid w:val="005F2983"/>
    <w:rsid w:val="0061038C"/>
    <w:rsid w:val="00611C05"/>
    <w:rsid w:val="0061560B"/>
    <w:rsid w:val="00634A39"/>
    <w:rsid w:val="00636079"/>
    <w:rsid w:val="00641190"/>
    <w:rsid w:val="00643741"/>
    <w:rsid w:val="0064593B"/>
    <w:rsid w:val="0066088B"/>
    <w:rsid w:val="00665F66"/>
    <w:rsid w:val="00670423"/>
    <w:rsid w:val="00670E03"/>
    <w:rsid w:val="00675711"/>
    <w:rsid w:val="00677C96"/>
    <w:rsid w:val="006819B9"/>
    <w:rsid w:val="006A5CE8"/>
    <w:rsid w:val="006B1C60"/>
    <w:rsid w:val="006C4A40"/>
    <w:rsid w:val="006C64D6"/>
    <w:rsid w:val="006C74D6"/>
    <w:rsid w:val="006D21A3"/>
    <w:rsid w:val="006D600C"/>
    <w:rsid w:val="006E2B75"/>
    <w:rsid w:val="006E32C7"/>
    <w:rsid w:val="006F62E5"/>
    <w:rsid w:val="00700F1C"/>
    <w:rsid w:val="00710C48"/>
    <w:rsid w:val="00711F32"/>
    <w:rsid w:val="00712632"/>
    <w:rsid w:val="0071478E"/>
    <w:rsid w:val="007259C0"/>
    <w:rsid w:val="00726EED"/>
    <w:rsid w:val="00727CF4"/>
    <w:rsid w:val="007363DF"/>
    <w:rsid w:val="00737F51"/>
    <w:rsid w:val="00740EAA"/>
    <w:rsid w:val="007476AD"/>
    <w:rsid w:val="007665B5"/>
    <w:rsid w:val="00773233"/>
    <w:rsid w:val="00786CB7"/>
    <w:rsid w:val="007872E2"/>
    <w:rsid w:val="00787DDD"/>
    <w:rsid w:val="00795A24"/>
    <w:rsid w:val="00797BEB"/>
    <w:rsid w:val="007A1C21"/>
    <w:rsid w:val="007B0697"/>
    <w:rsid w:val="007B41A7"/>
    <w:rsid w:val="007B6081"/>
    <w:rsid w:val="007C512B"/>
    <w:rsid w:val="007D3938"/>
    <w:rsid w:val="007F4116"/>
    <w:rsid w:val="0080169A"/>
    <w:rsid w:val="0081301E"/>
    <w:rsid w:val="00817936"/>
    <w:rsid w:val="0082330D"/>
    <w:rsid w:val="008270FB"/>
    <w:rsid w:val="008343DB"/>
    <w:rsid w:val="00836E95"/>
    <w:rsid w:val="00837696"/>
    <w:rsid w:val="0084401F"/>
    <w:rsid w:val="00850205"/>
    <w:rsid w:val="00853A21"/>
    <w:rsid w:val="00853D04"/>
    <w:rsid w:val="00856E38"/>
    <w:rsid w:val="008628F0"/>
    <w:rsid w:val="00862CC8"/>
    <w:rsid w:val="008679FC"/>
    <w:rsid w:val="008859A0"/>
    <w:rsid w:val="00897988"/>
    <w:rsid w:val="008A3184"/>
    <w:rsid w:val="008B2445"/>
    <w:rsid w:val="008B57CA"/>
    <w:rsid w:val="008D017B"/>
    <w:rsid w:val="008D253D"/>
    <w:rsid w:val="008D2A31"/>
    <w:rsid w:val="008D2F93"/>
    <w:rsid w:val="008D3C0F"/>
    <w:rsid w:val="008E4640"/>
    <w:rsid w:val="008E6B6A"/>
    <w:rsid w:val="008F23E4"/>
    <w:rsid w:val="008F4622"/>
    <w:rsid w:val="008F54C4"/>
    <w:rsid w:val="008F5569"/>
    <w:rsid w:val="00902674"/>
    <w:rsid w:val="00903EAA"/>
    <w:rsid w:val="00904245"/>
    <w:rsid w:val="00913D88"/>
    <w:rsid w:val="009144F1"/>
    <w:rsid w:val="0092423F"/>
    <w:rsid w:val="009243E4"/>
    <w:rsid w:val="00946133"/>
    <w:rsid w:val="009467A9"/>
    <w:rsid w:val="009557A4"/>
    <w:rsid w:val="009636E7"/>
    <w:rsid w:val="00964042"/>
    <w:rsid w:val="009653BC"/>
    <w:rsid w:val="0098658A"/>
    <w:rsid w:val="00990164"/>
    <w:rsid w:val="00991597"/>
    <w:rsid w:val="00991F88"/>
    <w:rsid w:val="009A0658"/>
    <w:rsid w:val="009A666C"/>
    <w:rsid w:val="009B040F"/>
    <w:rsid w:val="009B5211"/>
    <w:rsid w:val="009D0520"/>
    <w:rsid w:val="009D70DB"/>
    <w:rsid w:val="009D7B38"/>
    <w:rsid w:val="009E1E3C"/>
    <w:rsid w:val="009F3319"/>
    <w:rsid w:val="00A0411F"/>
    <w:rsid w:val="00A0478A"/>
    <w:rsid w:val="00A05F66"/>
    <w:rsid w:val="00A062DF"/>
    <w:rsid w:val="00A1016F"/>
    <w:rsid w:val="00A249B9"/>
    <w:rsid w:val="00A30931"/>
    <w:rsid w:val="00A42202"/>
    <w:rsid w:val="00A43119"/>
    <w:rsid w:val="00A45688"/>
    <w:rsid w:val="00A579B9"/>
    <w:rsid w:val="00A641E5"/>
    <w:rsid w:val="00A666AE"/>
    <w:rsid w:val="00A67EE8"/>
    <w:rsid w:val="00A70025"/>
    <w:rsid w:val="00A70187"/>
    <w:rsid w:val="00A75EC9"/>
    <w:rsid w:val="00A83903"/>
    <w:rsid w:val="00A83B94"/>
    <w:rsid w:val="00A85147"/>
    <w:rsid w:val="00A93759"/>
    <w:rsid w:val="00A948E6"/>
    <w:rsid w:val="00AA5A4C"/>
    <w:rsid w:val="00AA5BDD"/>
    <w:rsid w:val="00AB52B1"/>
    <w:rsid w:val="00AB699E"/>
    <w:rsid w:val="00B00EAE"/>
    <w:rsid w:val="00B015BA"/>
    <w:rsid w:val="00B139C4"/>
    <w:rsid w:val="00B1480B"/>
    <w:rsid w:val="00B17027"/>
    <w:rsid w:val="00B23B10"/>
    <w:rsid w:val="00B313A5"/>
    <w:rsid w:val="00B315FD"/>
    <w:rsid w:val="00B40B0E"/>
    <w:rsid w:val="00B43523"/>
    <w:rsid w:val="00B43D58"/>
    <w:rsid w:val="00B55DAB"/>
    <w:rsid w:val="00B567BB"/>
    <w:rsid w:val="00B61A76"/>
    <w:rsid w:val="00B67942"/>
    <w:rsid w:val="00B70202"/>
    <w:rsid w:val="00B732B6"/>
    <w:rsid w:val="00B81AF4"/>
    <w:rsid w:val="00B822EC"/>
    <w:rsid w:val="00B828D0"/>
    <w:rsid w:val="00B82D6E"/>
    <w:rsid w:val="00B879FB"/>
    <w:rsid w:val="00B94648"/>
    <w:rsid w:val="00B94D28"/>
    <w:rsid w:val="00B96219"/>
    <w:rsid w:val="00BA047F"/>
    <w:rsid w:val="00BA42AE"/>
    <w:rsid w:val="00BA4EB8"/>
    <w:rsid w:val="00BA7F14"/>
    <w:rsid w:val="00BB5378"/>
    <w:rsid w:val="00BC28E6"/>
    <w:rsid w:val="00BD29B7"/>
    <w:rsid w:val="00BE4C4E"/>
    <w:rsid w:val="00BF206E"/>
    <w:rsid w:val="00BF42E3"/>
    <w:rsid w:val="00BF625F"/>
    <w:rsid w:val="00C050B6"/>
    <w:rsid w:val="00C0596C"/>
    <w:rsid w:val="00C14C50"/>
    <w:rsid w:val="00C167FE"/>
    <w:rsid w:val="00C25079"/>
    <w:rsid w:val="00C308CA"/>
    <w:rsid w:val="00C37C16"/>
    <w:rsid w:val="00C532CB"/>
    <w:rsid w:val="00C57208"/>
    <w:rsid w:val="00C611D6"/>
    <w:rsid w:val="00C65B1D"/>
    <w:rsid w:val="00C83B7D"/>
    <w:rsid w:val="00C87512"/>
    <w:rsid w:val="00C914C0"/>
    <w:rsid w:val="00C92436"/>
    <w:rsid w:val="00C927AC"/>
    <w:rsid w:val="00CA5491"/>
    <w:rsid w:val="00CA734A"/>
    <w:rsid w:val="00CB6B93"/>
    <w:rsid w:val="00CC120B"/>
    <w:rsid w:val="00CC31B0"/>
    <w:rsid w:val="00CC583D"/>
    <w:rsid w:val="00CD1B0C"/>
    <w:rsid w:val="00CE00AA"/>
    <w:rsid w:val="00CE21B8"/>
    <w:rsid w:val="00CE23D6"/>
    <w:rsid w:val="00CE61FB"/>
    <w:rsid w:val="00D0374B"/>
    <w:rsid w:val="00D04FC1"/>
    <w:rsid w:val="00D277DA"/>
    <w:rsid w:val="00D35184"/>
    <w:rsid w:val="00D46B84"/>
    <w:rsid w:val="00D6448E"/>
    <w:rsid w:val="00D654B5"/>
    <w:rsid w:val="00D66835"/>
    <w:rsid w:val="00D707D0"/>
    <w:rsid w:val="00D75712"/>
    <w:rsid w:val="00D77939"/>
    <w:rsid w:val="00D9194D"/>
    <w:rsid w:val="00D92278"/>
    <w:rsid w:val="00DA2B54"/>
    <w:rsid w:val="00DA625A"/>
    <w:rsid w:val="00DB57D8"/>
    <w:rsid w:val="00DB5839"/>
    <w:rsid w:val="00DB7F66"/>
    <w:rsid w:val="00DC400E"/>
    <w:rsid w:val="00DD043B"/>
    <w:rsid w:val="00DD357B"/>
    <w:rsid w:val="00DD7B5A"/>
    <w:rsid w:val="00DE03BB"/>
    <w:rsid w:val="00DF4293"/>
    <w:rsid w:val="00E00FB4"/>
    <w:rsid w:val="00E257D2"/>
    <w:rsid w:val="00E25D55"/>
    <w:rsid w:val="00E275F2"/>
    <w:rsid w:val="00E3089C"/>
    <w:rsid w:val="00E34A66"/>
    <w:rsid w:val="00E3569A"/>
    <w:rsid w:val="00E40929"/>
    <w:rsid w:val="00E45E9D"/>
    <w:rsid w:val="00E625C3"/>
    <w:rsid w:val="00E632F9"/>
    <w:rsid w:val="00E663D7"/>
    <w:rsid w:val="00E730EC"/>
    <w:rsid w:val="00E746B1"/>
    <w:rsid w:val="00E86E65"/>
    <w:rsid w:val="00E87860"/>
    <w:rsid w:val="00EA1B4F"/>
    <w:rsid w:val="00EB6026"/>
    <w:rsid w:val="00EC4AC2"/>
    <w:rsid w:val="00EE0FA0"/>
    <w:rsid w:val="00EE4754"/>
    <w:rsid w:val="00EE496E"/>
    <w:rsid w:val="00EE66EF"/>
    <w:rsid w:val="00EE7EE1"/>
    <w:rsid w:val="00EF62A8"/>
    <w:rsid w:val="00F0042C"/>
    <w:rsid w:val="00F0689F"/>
    <w:rsid w:val="00F1215D"/>
    <w:rsid w:val="00F17F84"/>
    <w:rsid w:val="00F220F9"/>
    <w:rsid w:val="00F36FB3"/>
    <w:rsid w:val="00F377FD"/>
    <w:rsid w:val="00F432B1"/>
    <w:rsid w:val="00F45770"/>
    <w:rsid w:val="00F50C28"/>
    <w:rsid w:val="00F51529"/>
    <w:rsid w:val="00F53BB9"/>
    <w:rsid w:val="00F54960"/>
    <w:rsid w:val="00F626E6"/>
    <w:rsid w:val="00F6569E"/>
    <w:rsid w:val="00F732A4"/>
    <w:rsid w:val="00F87363"/>
    <w:rsid w:val="00FB0E3A"/>
    <w:rsid w:val="00FB4CE0"/>
    <w:rsid w:val="00FB5FDD"/>
    <w:rsid w:val="00FC27AB"/>
    <w:rsid w:val="00FE262A"/>
    <w:rsid w:val="00FE4EB7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7F175"/>
  <w15:chartTrackingRefBased/>
  <w15:docId w15:val="{870A157E-3A9A-477B-A184-B6B8D481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BF42E3"/>
    <w:pPr>
      <w:spacing w:after="220" w:line="240" w:lineRule="auto"/>
      <w:contextualSpacing/>
    </w:pPr>
    <w:rPr>
      <w:rFonts w:ascii="Arial" w:hAnsi="Arial"/>
    </w:rPr>
  </w:style>
  <w:style w:type="paragraph" w:styleId="Heading1">
    <w:name w:val="heading 1"/>
    <w:basedOn w:val="Normal"/>
    <w:next w:val="Body"/>
    <w:link w:val="Heading1Char"/>
    <w:uiPriority w:val="3"/>
    <w:qFormat/>
    <w:rsid w:val="00D77939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Body"/>
    <w:link w:val="Heading2Char"/>
    <w:uiPriority w:val="4"/>
    <w:qFormat/>
    <w:rsid w:val="00D77939"/>
    <w:pPr>
      <w:keepNext/>
      <w:keepLines/>
      <w:contextualSpacing w:val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Body"/>
    <w:link w:val="Heading3Char"/>
    <w:uiPriority w:val="9"/>
    <w:semiHidden/>
    <w:qFormat/>
    <w:rsid w:val="00CD1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8B2445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8B2445"/>
    <w:rPr>
      <w:rFonts w:ascii="Arial" w:eastAsiaTheme="majorEastAsia" w:hAnsi="Arial" w:cstheme="majorBidi"/>
      <w:szCs w:val="26"/>
    </w:rPr>
  </w:style>
  <w:style w:type="paragraph" w:styleId="ListParagraph">
    <w:name w:val="List Paragraph"/>
    <w:basedOn w:val="Normal"/>
    <w:uiPriority w:val="6"/>
    <w:qFormat/>
    <w:rsid w:val="00FE262A"/>
    <w:pPr>
      <w:numPr>
        <w:numId w:val="4"/>
      </w:numPr>
      <w:ind w:left="2965" w:hanging="357"/>
    </w:pPr>
  </w:style>
  <w:style w:type="table" w:styleId="TableGrid">
    <w:name w:val="Table Grid"/>
    <w:basedOn w:val="TableNormal"/>
    <w:uiPriority w:val="39"/>
    <w:rsid w:val="005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unhideWhenUsed/>
    <w:qFormat/>
    <w:rsid w:val="004A28DF"/>
    <w:rPr>
      <w:rFonts w:ascii="Arial" w:hAnsi="Arial"/>
      <w:b/>
      <w:bCs/>
      <w:sz w:val="22"/>
    </w:rPr>
  </w:style>
  <w:style w:type="paragraph" w:styleId="Footer">
    <w:name w:val="footer"/>
    <w:basedOn w:val="Normal"/>
    <w:link w:val="FooterChar"/>
    <w:uiPriority w:val="99"/>
    <w:semiHidden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116"/>
    <w:rPr>
      <w:rFonts w:ascii="Arial" w:hAnsi="Arial"/>
    </w:rPr>
  </w:style>
  <w:style w:type="paragraph" w:customStyle="1" w:styleId="Body">
    <w:name w:val="Body"/>
    <w:basedOn w:val="Normal"/>
    <w:link w:val="BodyChar"/>
    <w:qFormat/>
    <w:rsid w:val="00F45770"/>
    <w:pPr>
      <w:ind w:left="2608"/>
      <w:contextualSpacing w:val="0"/>
    </w:pPr>
  </w:style>
  <w:style w:type="character" w:customStyle="1" w:styleId="BodyChar">
    <w:name w:val="Body Char"/>
    <w:basedOn w:val="DefaultParagraphFont"/>
    <w:link w:val="Body"/>
    <w:rsid w:val="00F45770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4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9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93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932"/>
    <w:rPr>
      <w:rFonts w:ascii="Arial" w:hAnsi="Arial"/>
      <w:b/>
      <w:bCs/>
      <w:sz w:val="20"/>
      <w:szCs w:val="20"/>
    </w:rPr>
  </w:style>
  <w:style w:type="paragraph" w:styleId="Caption">
    <w:name w:val="caption"/>
    <w:basedOn w:val="Body"/>
    <w:next w:val="Body"/>
    <w:uiPriority w:val="6"/>
    <w:unhideWhenUsed/>
    <w:qFormat/>
    <w:rsid w:val="00DA2B54"/>
    <w:pPr>
      <w:spacing w:after="120"/>
    </w:pPr>
    <w:rPr>
      <w:iCs/>
      <w:szCs w:val="18"/>
    </w:rPr>
  </w:style>
  <w:style w:type="paragraph" w:styleId="NoSpacing">
    <w:name w:val="No Spacing"/>
    <w:basedOn w:val="Body"/>
    <w:uiPriority w:val="99"/>
    <w:qFormat/>
    <w:rsid w:val="006A5CE8"/>
    <w:pPr>
      <w:spacing w:after="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FB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00FB4"/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8F46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0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FE1BC-DE58-4A2A-8778-0BC0973C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 this</vt:lpstr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 this</dc:title>
  <dc:subject/>
  <dc:creator>Lenovo</dc:creator>
  <cp:keywords/>
  <dc:description/>
  <cp:lastModifiedBy>Phan Hong</cp:lastModifiedBy>
  <cp:revision>3</cp:revision>
  <cp:lastPrinted>2023-10-06T09:22:00Z</cp:lastPrinted>
  <dcterms:created xsi:type="dcterms:W3CDTF">2024-01-11T14:37:00Z</dcterms:created>
  <dcterms:modified xsi:type="dcterms:W3CDTF">2024-01-11T14:39:00Z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f823db09-f362-4741-8f60-a2bbe0f69a01</vt:lpwstr>
  </property>
</Properties>
</file>